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5B523" w14:textId="77777777" w:rsidR="001F3C92" w:rsidRDefault="003507C9">
      <w:pPr>
        <w:pStyle w:val="Title"/>
      </w:pPr>
      <w:r>
        <w:t>Concept and Analysis</w:t>
      </w:r>
      <w:r w:rsidR="00B62BB1">
        <w:t>.</w:t>
      </w:r>
    </w:p>
    <w:p w14:paraId="0802D596" w14:textId="77777777" w:rsidR="003507C9" w:rsidRDefault="003507C9" w:rsidP="003507C9"/>
    <w:p w14:paraId="6FC8951C" w14:textId="43F65470" w:rsidR="003507C9" w:rsidRPr="0004473E" w:rsidRDefault="003507C9" w:rsidP="003507C9">
      <w:pPr>
        <w:rPr>
          <w:sz w:val="28"/>
          <w:szCs w:val="28"/>
        </w:rPr>
      </w:pPr>
      <w:r w:rsidRPr="00B62BB1">
        <w:rPr>
          <w:sz w:val="28"/>
          <w:szCs w:val="28"/>
        </w:rPr>
        <w:t>Team Members:</w:t>
      </w:r>
      <w:r w:rsidR="001C3AFF">
        <w:rPr>
          <w:sz w:val="28"/>
          <w:szCs w:val="28"/>
        </w:rPr>
        <w:t xml:space="preserve"> Shobhit Ratan,</w:t>
      </w:r>
      <w:r w:rsidRPr="00B62BB1">
        <w:rPr>
          <w:sz w:val="28"/>
          <w:szCs w:val="28"/>
        </w:rPr>
        <w:t xml:space="preserve"> </w:t>
      </w:r>
      <w:proofErr w:type="spellStart"/>
      <w:r w:rsidRPr="00B62BB1">
        <w:rPr>
          <w:sz w:val="28"/>
          <w:szCs w:val="28"/>
        </w:rPr>
        <w:t>Kwadwo</w:t>
      </w:r>
      <w:proofErr w:type="spellEnd"/>
      <w:r w:rsidRPr="00B62BB1">
        <w:rPr>
          <w:sz w:val="28"/>
          <w:szCs w:val="28"/>
        </w:rPr>
        <w:t xml:space="preserve"> </w:t>
      </w:r>
      <w:proofErr w:type="spellStart"/>
      <w:r w:rsidRPr="00B62BB1">
        <w:rPr>
          <w:sz w:val="28"/>
          <w:szCs w:val="28"/>
        </w:rPr>
        <w:t>Ennin</w:t>
      </w:r>
      <w:proofErr w:type="spellEnd"/>
      <w:r w:rsidRPr="00B62BB1">
        <w:rPr>
          <w:sz w:val="28"/>
          <w:szCs w:val="28"/>
        </w:rPr>
        <w:t xml:space="preserve">, </w:t>
      </w:r>
      <w:proofErr w:type="spellStart"/>
      <w:r w:rsidRPr="00B62BB1">
        <w:rPr>
          <w:sz w:val="28"/>
          <w:szCs w:val="28"/>
        </w:rPr>
        <w:t>Taesoo</w:t>
      </w:r>
      <w:proofErr w:type="spellEnd"/>
      <w:r w:rsidRPr="00B62BB1">
        <w:rPr>
          <w:sz w:val="28"/>
          <w:szCs w:val="28"/>
        </w:rPr>
        <w:t xml:space="preserve"> Kang, Henry</w:t>
      </w:r>
      <w:r w:rsidR="00846A22">
        <w:rPr>
          <w:sz w:val="28"/>
          <w:szCs w:val="28"/>
        </w:rPr>
        <w:t xml:space="preserve"> Chu.</w:t>
      </w:r>
    </w:p>
    <w:p w14:paraId="7D0D4728" w14:textId="77777777" w:rsidR="001F3C92" w:rsidRDefault="003507C9">
      <w:pPr>
        <w:pStyle w:val="Heading1"/>
      </w:pPr>
      <w:r>
        <w:t>Purpose of the Project</w:t>
      </w:r>
    </w:p>
    <w:p w14:paraId="016FD0A2" w14:textId="77777777" w:rsidR="003507C9" w:rsidRDefault="003507C9">
      <w:r>
        <w:t>The purpose of this project is to create the website “Café a la Carte”, a one-stop online destination for all things coffee – from growing, to brewing, to drinking.</w:t>
      </w:r>
    </w:p>
    <w:p w14:paraId="39A37725" w14:textId="77777777" w:rsidR="003507C9" w:rsidRDefault="003507C9"/>
    <w:p w14:paraId="4F1EAB4C" w14:textId="77777777" w:rsidR="003507C9" w:rsidRDefault="003507C9" w:rsidP="003507C9">
      <w:pPr>
        <w:pStyle w:val="Heading1"/>
      </w:pPr>
      <w:r>
        <w:t>Web project goals</w:t>
      </w:r>
    </w:p>
    <w:p w14:paraId="669E5447" w14:textId="33C14987" w:rsidR="003507C9" w:rsidRDefault="00C44720" w:rsidP="003507C9">
      <w:r>
        <w:t>This web</w:t>
      </w:r>
      <w:r w:rsidR="00D7701F">
        <w:t xml:space="preserve">site should serve to </w:t>
      </w:r>
      <w:proofErr w:type="gramStart"/>
      <w:r w:rsidR="00D7701F">
        <w:t xml:space="preserve">satisfy </w:t>
      </w:r>
      <w:bookmarkStart w:id="0" w:name="_GoBack"/>
      <w:bookmarkEnd w:id="0"/>
      <w:r>
        <w:t xml:space="preserve"> the</w:t>
      </w:r>
      <w:proofErr w:type="gramEnd"/>
      <w:r>
        <w:t xml:space="preserve"> needs of all coffee lovers. “Café a la Carte”, the website would be considered a success if it is able to meet every curiosity and question of all degrees of enthusiasts of the black bean.</w:t>
      </w:r>
    </w:p>
    <w:p w14:paraId="6314278B" w14:textId="77777777" w:rsidR="00C44720" w:rsidRDefault="00C44720" w:rsidP="003507C9"/>
    <w:p w14:paraId="173DF416" w14:textId="77777777" w:rsidR="00C44720" w:rsidRDefault="00C44720" w:rsidP="00C44720">
      <w:pPr>
        <w:pStyle w:val="Heading1"/>
      </w:pPr>
      <w:r>
        <w:t>Intended users of the website</w:t>
      </w:r>
    </w:p>
    <w:p w14:paraId="3EC9BBBF" w14:textId="77777777" w:rsidR="00C44720" w:rsidRDefault="00C44720" w:rsidP="00C44720">
      <w:pPr>
        <w:pStyle w:val="ListParagraph"/>
        <w:numPr>
          <w:ilvl w:val="0"/>
          <w:numId w:val="13"/>
        </w:numPr>
      </w:pPr>
      <w:r>
        <w:t>Target Audience #1: Jane Smith is a 19-year old stressed college student in the midst of final exams who needs her shot of caffeine before her CIS 3630 class. She has studied all night, and just needs a boost to the system in order to sit and complete her final.</w:t>
      </w:r>
    </w:p>
    <w:p w14:paraId="5C345A5D" w14:textId="77777777" w:rsidR="00C44720" w:rsidRDefault="00C44720" w:rsidP="00C44720">
      <w:pPr>
        <w:pStyle w:val="ListParagraph"/>
        <w:numPr>
          <w:ilvl w:val="0"/>
          <w:numId w:val="13"/>
        </w:numPr>
      </w:pPr>
      <w:r>
        <w:t xml:space="preserve">Target Audience #2: Reginald Charlesworth is a 63-year old </w:t>
      </w:r>
      <w:r w:rsidR="00B62BB1">
        <w:t>retired Barista and coffee aficionado who is interested in all kinds of coffee from different parts of the world. He researches their different flavors and caffeinating properties, and also writes a blog called, “Say It Ain’t So – JOE!” about the best and worst coffees both locally and internationally.</w:t>
      </w:r>
    </w:p>
    <w:p w14:paraId="5F7B82AA" w14:textId="77777777" w:rsidR="00B62BB1" w:rsidRDefault="00B62BB1" w:rsidP="00B62BB1"/>
    <w:p w14:paraId="2050AEA4" w14:textId="77777777" w:rsidR="00B62BB1" w:rsidRDefault="00A81BB1" w:rsidP="00B62BB1">
      <w:pPr>
        <w:pStyle w:val="Heading1"/>
      </w:pPr>
      <w:r>
        <w:t>Website visit Scenarios</w:t>
      </w:r>
    </w:p>
    <w:p w14:paraId="52489F38" w14:textId="77777777" w:rsidR="00B62BB1" w:rsidRDefault="0065360B" w:rsidP="004E3F5B">
      <w:pPr>
        <w:ind w:left="432"/>
      </w:pPr>
      <w:r>
        <w:t xml:space="preserve">Scenario 1: A </w:t>
      </w:r>
      <w:r w:rsidR="003A4222">
        <w:t>college stude</w:t>
      </w:r>
      <w:r>
        <w:t>nt goes to the website to take a quick look at menu for his/her</w:t>
      </w:r>
      <w:r w:rsidR="003A4222">
        <w:t xml:space="preserve"> daily cup of coffee.</w:t>
      </w:r>
      <w:r>
        <w:t xml:space="preserve"> (Website should look simple to be easily viewed.)</w:t>
      </w:r>
    </w:p>
    <w:p w14:paraId="471118C9" w14:textId="77777777" w:rsidR="003A4222" w:rsidRDefault="003A4222" w:rsidP="004E3F5B">
      <w:pPr>
        <w:ind w:left="432"/>
      </w:pPr>
      <w:r>
        <w:t>Scenario 2: A coffee researcher goes to the Café a la Carte website to search for information about a special kind of bean only found in the jungles of Brazil.</w:t>
      </w:r>
    </w:p>
    <w:p w14:paraId="75F0B101" w14:textId="77777777" w:rsidR="00676CC6" w:rsidRDefault="00676CC6" w:rsidP="00B62BB1"/>
    <w:p w14:paraId="2DC37956" w14:textId="77777777" w:rsidR="00676CC6" w:rsidRDefault="00676CC6" w:rsidP="00B62BB1"/>
    <w:p w14:paraId="3F12A964" w14:textId="77777777" w:rsidR="00676CC6" w:rsidRDefault="00676CC6" w:rsidP="00B62BB1"/>
    <w:p w14:paraId="49F9304D" w14:textId="77777777" w:rsidR="00676CC6" w:rsidRDefault="00676CC6" w:rsidP="00676CC6">
      <w:pPr>
        <w:pStyle w:val="Heading1"/>
      </w:pPr>
      <w:r>
        <w:t>Competitor analysis</w:t>
      </w:r>
    </w:p>
    <w:p w14:paraId="77BEE50B" w14:textId="77777777" w:rsidR="00676CC6" w:rsidRDefault="00EB604F" w:rsidP="003A4222">
      <w:pPr>
        <w:pStyle w:val="ListParagraph"/>
        <w:numPr>
          <w:ilvl w:val="0"/>
          <w:numId w:val="14"/>
        </w:numPr>
      </w:pPr>
      <w:hyperlink r:id="rId6" w:history="1">
        <w:r w:rsidR="003A4222" w:rsidRPr="005B26A1">
          <w:rPr>
            <w:rStyle w:val="Hyperlink"/>
          </w:rPr>
          <w:t>www.starbucks.com</w:t>
        </w:r>
      </w:hyperlink>
    </w:p>
    <w:p w14:paraId="7165C67D" w14:textId="77777777" w:rsidR="003A4222" w:rsidRDefault="003A4222" w:rsidP="003A4222">
      <w:pPr>
        <w:pStyle w:val="ListParagraph"/>
        <w:numPr>
          <w:ilvl w:val="1"/>
          <w:numId w:val="14"/>
        </w:numPr>
      </w:pPr>
      <w:r>
        <w:t>Bright colors, mobile-friendly, easy navigation</w:t>
      </w:r>
    </w:p>
    <w:p w14:paraId="687C8E09" w14:textId="77777777" w:rsidR="0065360B" w:rsidRDefault="003A4222" w:rsidP="0065360B">
      <w:pPr>
        <w:pStyle w:val="ListParagraph"/>
        <w:numPr>
          <w:ilvl w:val="1"/>
          <w:numId w:val="14"/>
        </w:numPr>
      </w:pPr>
      <w:r>
        <w:t xml:space="preserve">Too much information in the drop-down </w:t>
      </w:r>
      <w:r w:rsidR="0065360B">
        <w:t>menu makes it wordy</w:t>
      </w:r>
    </w:p>
    <w:p w14:paraId="0D61ED61" w14:textId="77777777" w:rsidR="0065360B" w:rsidRDefault="00EB604F" w:rsidP="0065360B">
      <w:pPr>
        <w:pStyle w:val="ListParagraph"/>
        <w:numPr>
          <w:ilvl w:val="0"/>
          <w:numId w:val="14"/>
        </w:numPr>
      </w:pPr>
      <w:hyperlink r:id="rId7" w:history="1">
        <w:r w:rsidR="0065360B" w:rsidRPr="005B26A1">
          <w:rPr>
            <w:rStyle w:val="Hyperlink"/>
          </w:rPr>
          <w:t>www.dunkindonuts.com</w:t>
        </w:r>
      </w:hyperlink>
    </w:p>
    <w:p w14:paraId="00DC4A41" w14:textId="77777777" w:rsidR="0065360B" w:rsidRDefault="0065360B" w:rsidP="0065360B">
      <w:pPr>
        <w:pStyle w:val="ListParagraph"/>
        <w:numPr>
          <w:ilvl w:val="1"/>
          <w:numId w:val="14"/>
        </w:numPr>
      </w:pPr>
      <w:r>
        <w:t>Alignment and structures of information are off-balanced.</w:t>
      </w:r>
    </w:p>
    <w:p w14:paraId="1E1952F1" w14:textId="77777777" w:rsidR="0065360B" w:rsidRDefault="0065360B" w:rsidP="0065360B">
      <w:pPr>
        <w:pStyle w:val="ListParagraph"/>
        <w:numPr>
          <w:ilvl w:val="1"/>
          <w:numId w:val="14"/>
        </w:numPr>
      </w:pPr>
      <w:r>
        <w:t xml:space="preserve">Lack of colors that can represent their brand image. </w:t>
      </w:r>
    </w:p>
    <w:sectPr w:rsidR="006536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72686"/>
    <w:multiLevelType w:val="hybridMultilevel"/>
    <w:tmpl w:val="9B14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D194C"/>
    <w:multiLevelType w:val="hybridMultilevel"/>
    <w:tmpl w:val="23F0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C9"/>
    <w:rsid w:val="0004473E"/>
    <w:rsid w:val="000D73AE"/>
    <w:rsid w:val="001C3AFF"/>
    <w:rsid w:val="001F3C92"/>
    <w:rsid w:val="003507C9"/>
    <w:rsid w:val="003A4222"/>
    <w:rsid w:val="004E3F5B"/>
    <w:rsid w:val="0065360B"/>
    <w:rsid w:val="00676CC6"/>
    <w:rsid w:val="00846A22"/>
    <w:rsid w:val="00A81BB1"/>
    <w:rsid w:val="00B62BB1"/>
    <w:rsid w:val="00C44720"/>
    <w:rsid w:val="00D7701F"/>
    <w:rsid w:val="00EB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FCA7"/>
  <w15:docId w15:val="{CDB5F041-E89C-4CDD-8F14-30812B47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22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unkindonu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rbuck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enn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k.ennin</dc:creator>
  <cp:keywords/>
  <cp:lastModifiedBy>Shobhit Ratan</cp:lastModifiedBy>
  <cp:revision>3</cp:revision>
  <dcterms:created xsi:type="dcterms:W3CDTF">2016-04-10T01:15:00Z</dcterms:created>
  <dcterms:modified xsi:type="dcterms:W3CDTF">2016-04-12T00:40:00Z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