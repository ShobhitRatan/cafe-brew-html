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806846" w14:textId="3ED4DB69" w:rsidR="00402548" w:rsidRPr="00402548" w:rsidRDefault="00402548" w:rsidP="00402548">
      <w:pPr>
        <w:pStyle w:val="Title"/>
        <w:jc w:val="center"/>
        <w:rPr>
          <w:rFonts w:ascii="Arial" w:hAnsi="Arial" w:cs="Arial"/>
          <w:b/>
          <w:u w:val="single"/>
        </w:rPr>
      </w:pPr>
      <w:bookmarkStart w:id="0" w:name="_GoBack"/>
      <w:bookmarkEnd w:id="0"/>
      <w:r w:rsidRPr="00402548">
        <w:rPr>
          <w:rFonts w:ascii="Arial" w:hAnsi="Arial" w:cs="Arial"/>
          <w:b/>
          <w:u w:val="single"/>
        </w:rPr>
        <w:t>Concept and Analysis Stage</w:t>
      </w:r>
    </w:p>
    <w:p w14:paraId="767B503C" w14:textId="2DD14CEA" w:rsidR="00402548" w:rsidRPr="000549BA" w:rsidRDefault="00402548" w:rsidP="00402548">
      <w:pPr>
        <w:pStyle w:val="Title"/>
        <w:jc w:val="center"/>
        <w:rPr>
          <w:rFonts w:ascii="Arial" w:hAnsi="Arial" w:cs="Arial"/>
          <w:b/>
          <w:u w:val="single"/>
        </w:rPr>
      </w:pPr>
      <w:r w:rsidRPr="000549BA">
        <w:rPr>
          <w:rFonts w:ascii="Arial" w:hAnsi="Arial" w:cs="Arial"/>
          <w:b/>
          <w:u w:val="single"/>
        </w:rPr>
        <w:t>Web Project</w:t>
      </w:r>
    </w:p>
    <w:p w14:paraId="6F8E046E" w14:textId="5787924D" w:rsidR="00402548" w:rsidRPr="000549BA" w:rsidRDefault="00402548" w:rsidP="00402548">
      <w:pPr>
        <w:jc w:val="center"/>
        <w:rPr>
          <w:rFonts w:ascii="Arial" w:hAnsi="Arial" w:cs="Arial"/>
          <w:b/>
          <w:i/>
          <w:sz w:val="44"/>
          <w:u w:val="single"/>
        </w:rPr>
      </w:pPr>
      <w:r w:rsidRPr="000549BA">
        <w:rPr>
          <w:rFonts w:ascii="Arial" w:hAnsi="Arial" w:cs="Arial"/>
          <w:b/>
          <w:i/>
          <w:sz w:val="44"/>
          <w:u w:val="single"/>
        </w:rPr>
        <w:t xml:space="preserve">CIS 3630, Section FMWA </w:t>
      </w:r>
    </w:p>
    <w:p w14:paraId="741C04B7" w14:textId="77777777" w:rsidR="00402548" w:rsidRPr="00402548" w:rsidRDefault="00402548">
      <w:pPr>
        <w:pStyle w:val="Title"/>
        <w:rPr>
          <w:rFonts w:ascii="Arial" w:hAnsi="Arial" w:cs="Arial"/>
        </w:rPr>
      </w:pPr>
    </w:p>
    <w:p w14:paraId="2D06D14C" w14:textId="4314FE76" w:rsidR="00402548" w:rsidRDefault="00402548">
      <w:pPr>
        <w:pStyle w:val="Title"/>
        <w:rPr>
          <w:rFonts w:ascii="Arial" w:hAnsi="Arial" w:cs="Arial"/>
        </w:rPr>
      </w:pPr>
    </w:p>
    <w:p w14:paraId="2D74BE60" w14:textId="77777777" w:rsidR="00402548" w:rsidRPr="00402548" w:rsidRDefault="00402548" w:rsidP="00402548">
      <w:pPr>
        <w:rPr>
          <w:rFonts w:ascii="Arial" w:hAnsi="Arial" w:cs="Arial"/>
        </w:rPr>
      </w:pPr>
    </w:p>
    <w:p w14:paraId="5ADE2F43" w14:textId="4D2FFAF6" w:rsidR="00402548" w:rsidRPr="00402548" w:rsidRDefault="00402548" w:rsidP="00402548">
      <w:pPr>
        <w:pStyle w:val="Title"/>
        <w:jc w:val="center"/>
        <w:rPr>
          <w:rFonts w:ascii="Arial" w:hAnsi="Arial" w:cs="Arial"/>
        </w:rPr>
      </w:pPr>
      <w:r w:rsidRPr="00402548">
        <w:rPr>
          <w:rFonts w:ascii="Arial" w:hAnsi="Arial" w:cs="Arial"/>
          <w:noProof/>
          <w:lang w:eastAsia="en-US" w:bidi="hi-IN"/>
        </w:rPr>
        <w:drawing>
          <wp:inline distT="0" distB="0" distL="0" distR="0" wp14:anchorId="44BB82FD" wp14:editId="4231F942">
            <wp:extent cx="3143250" cy="3193542"/>
            <wp:effectExtent l="0" t="0" r="0" b="6985"/>
            <wp:docPr id="1" name="Picture 1" descr="C:\Users\Rishi-SB\Desktop\Cafe Brew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shi-SB\Desktop\Cafe Brew Log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6347" cy="3196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3D5F7" w14:textId="2808B259" w:rsidR="00402548" w:rsidRPr="00402548" w:rsidRDefault="00402548">
      <w:pPr>
        <w:pStyle w:val="Title"/>
        <w:rPr>
          <w:rFonts w:ascii="Arial" w:hAnsi="Arial" w:cs="Arial"/>
        </w:rPr>
      </w:pPr>
    </w:p>
    <w:p w14:paraId="70AED838" w14:textId="56EFD912" w:rsidR="00402548" w:rsidRPr="00402548" w:rsidRDefault="00402548" w:rsidP="00402548">
      <w:pPr>
        <w:rPr>
          <w:rFonts w:ascii="Arial" w:hAnsi="Arial" w:cs="Arial"/>
        </w:rPr>
      </w:pPr>
    </w:p>
    <w:p w14:paraId="4A677921" w14:textId="77777777" w:rsidR="00402548" w:rsidRPr="00402548" w:rsidRDefault="00402548" w:rsidP="00402548">
      <w:pPr>
        <w:rPr>
          <w:rFonts w:ascii="Arial" w:hAnsi="Arial" w:cs="Arial"/>
        </w:rPr>
      </w:pPr>
    </w:p>
    <w:p w14:paraId="0802D596" w14:textId="77777777" w:rsidR="003507C9" w:rsidRPr="00402548" w:rsidRDefault="003507C9" w:rsidP="003507C9">
      <w:pPr>
        <w:rPr>
          <w:rFonts w:ascii="Arial" w:hAnsi="Arial" w:cs="Arial"/>
        </w:rPr>
      </w:pPr>
    </w:p>
    <w:p w14:paraId="6644931C" w14:textId="12342EDA" w:rsidR="00402548" w:rsidRPr="00402548" w:rsidRDefault="00402548" w:rsidP="00402548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402548">
        <w:rPr>
          <w:rFonts w:ascii="Arial" w:hAnsi="Arial" w:cs="Arial"/>
          <w:b/>
          <w:sz w:val="28"/>
          <w:szCs w:val="28"/>
          <w:u w:val="single"/>
        </w:rPr>
        <w:t>Team Members</w:t>
      </w:r>
    </w:p>
    <w:p w14:paraId="11E38613" w14:textId="1131C816" w:rsidR="00402548" w:rsidRPr="00402548" w:rsidRDefault="00402548" w:rsidP="00402548">
      <w:pPr>
        <w:jc w:val="center"/>
        <w:rPr>
          <w:rFonts w:ascii="Arial" w:hAnsi="Arial" w:cs="Arial"/>
          <w:sz w:val="28"/>
          <w:szCs w:val="28"/>
        </w:rPr>
      </w:pPr>
      <w:r w:rsidRPr="00402548">
        <w:rPr>
          <w:rFonts w:ascii="Arial" w:hAnsi="Arial" w:cs="Arial"/>
          <w:sz w:val="28"/>
          <w:szCs w:val="28"/>
        </w:rPr>
        <w:t>Shobhit Ratan</w:t>
      </w:r>
    </w:p>
    <w:p w14:paraId="3FA25B52" w14:textId="76F60B74" w:rsidR="00402548" w:rsidRPr="00402548" w:rsidRDefault="00402548" w:rsidP="00402548">
      <w:pPr>
        <w:jc w:val="center"/>
        <w:rPr>
          <w:rFonts w:ascii="Arial" w:hAnsi="Arial" w:cs="Arial"/>
          <w:sz w:val="28"/>
          <w:szCs w:val="28"/>
        </w:rPr>
      </w:pPr>
      <w:r w:rsidRPr="00402548">
        <w:rPr>
          <w:rFonts w:ascii="Arial" w:hAnsi="Arial" w:cs="Arial"/>
          <w:sz w:val="28"/>
          <w:szCs w:val="28"/>
        </w:rPr>
        <w:t>Kwadwo Ennin</w:t>
      </w:r>
    </w:p>
    <w:p w14:paraId="694EC312" w14:textId="58224C10" w:rsidR="00402548" w:rsidRPr="00402548" w:rsidRDefault="00402548" w:rsidP="00402548">
      <w:pPr>
        <w:jc w:val="center"/>
        <w:rPr>
          <w:rFonts w:ascii="Arial" w:hAnsi="Arial" w:cs="Arial"/>
          <w:sz w:val="28"/>
          <w:szCs w:val="28"/>
        </w:rPr>
      </w:pPr>
      <w:r w:rsidRPr="00402548">
        <w:rPr>
          <w:rFonts w:ascii="Arial" w:hAnsi="Arial" w:cs="Arial"/>
          <w:sz w:val="28"/>
          <w:szCs w:val="28"/>
        </w:rPr>
        <w:t>Taesoo Kang</w:t>
      </w:r>
    </w:p>
    <w:p w14:paraId="6FC8951C" w14:textId="5AC09998" w:rsidR="003507C9" w:rsidRPr="00402548" w:rsidRDefault="003507C9" w:rsidP="00402548">
      <w:pPr>
        <w:jc w:val="center"/>
        <w:rPr>
          <w:rFonts w:ascii="Arial" w:hAnsi="Arial" w:cs="Arial"/>
          <w:sz w:val="28"/>
          <w:szCs w:val="28"/>
        </w:rPr>
      </w:pPr>
      <w:r w:rsidRPr="00402548">
        <w:rPr>
          <w:rFonts w:ascii="Arial" w:hAnsi="Arial" w:cs="Arial"/>
          <w:sz w:val="28"/>
          <w:szCs w:val="28"/>
        </w:rPr>
        <w:t>Henry</w:t>
      </w:r>
      <w:r w:rsidR="00402548" w:rsidRPr="00402548">
        <w:rPr>
          <w:rFonts w:ascii="Arial" w:hAnsi="Arial" w:cs="Arial"/>
          <w:sz w:val="28"/>
          <w:szCs w:val="28"/>
        </w:rPr>
        <w:t xml:space="preserve"> Chu</w:t>
      </w:r>
    </w:p>
    <w:p w14:paraId="72CC50BB" w14:textId="7E9AC695" w:rsidR="001444A2" w:rsidRPr="001444A2" w:rsidRDefault="001444A2" w:rsidP="00EE3D66">
      <w:pPr>
        <w:pStyle w:val="Heading1"/>
        <w:jc w:val="both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lastRenderedPageBreak/>
        <w:t>Purpose of the Project</w:t>
      </w:r>
    </w:p>
    <w:p w14:paraId="016FD0A2" w14:textId="1BEC4960" w:rsidR="003507C9" w:rsidRPr="00402548" w:rsidRDefault="003507C9" w:rsidP="00EE3D66">
      <w:pPr>
        <w:jc w:val="both"/>
        <w:rPr>
          <w:rFonts w:ascii="Arial" w:hAnsi="Arial" w:cs="Arial"/>
          <w:sz w:val="24"/>
          <w:szCs w:val="24"/>
        </w:rPr>
      </w:pPr>
      <w:r w:rsidRPr="00402548">
        <w:rPr>
          <w:rFonts w:ascii="Arial" w:hAnsi="Arial" w:cs="Arial"/>
          <w:sz w:val="24"/>
          <w:szCs w:val="24"/>
        </w:rPr>
        <w:t xml:space="preserve">The purpose of this project is to create </w:t>
      </w:r>
      <w:r w:rsidR="00EE3D66" w:rsidRPr="00402548">
        <w:rPr>
          <w:rFonts w:ascii="Arial" w:hAnsi="Arial" w:cs="Arial"/>
          <w:sz w:val="24"/>
          <w:szCs w:val="24"/>
        </w:rPr>
        <w:t>a website for</w:t>
      </w:r>
      <w:r w:rsidR="00CF45C7" w:rsidRPr="00402548">
        <w:rPr>
          <w:rFonts w:ascii="Arial" w:hAnsi="Arial" w:cs="Arial"/>
          <w:sz w:val="24"/>
          <w:szCs w:val="24"/>
        </w:rPr>
        <w:t xml:space="preserve"> </w:t>
      </w:r>
      <w:r w:rsidRPr="00402548">
        <w:rPr>
          <w:rFonts w:ascii="Arial" w:hAnsi="Arial" w:cs="Arial"/>
          <w:sz w:val="24"/>
          <w:szCs w:val="24"/>
        </w:rPr>
        <w:t xml:space="preserve">“Café </w:t>
      </w:r>
      <w:r w:rsidR="00CF45C7" w:rsidRPr="00402548">
        <w:rPr>
          <w:rFonts w:ascii="Arial" w:hAnsi="Arial" w:cs="Arial"/>
          <w:sz w:val="24"/>
          <w:szCs w:val="24"/>
        </w:rPr>
        <w:t>Brew</w:t>
      </w:r>
      <w:r w:rsidRPr="00402548">
        <w:rPr>
          <w:rFonts w:ascii="Arial" w:hAnsi="Arial" w:cs="Arial"/>
          <w:sz w:val="24"/>
          <w:szCs w:val="24"/>
        </w:rPr>
        <w:t xml:space="preserve">”, a </w:t>
      </w:r>
      <w:r w:rsidR="00CF45C7" w:rsidRPr="00402548">
        <w:rPr>
          <w:rFonts w:ascii="Arial" w:hAnsi="Arial" w:cs="Arial"/>
          <w:sz w:val="24"/>
          <w:szCs w:val="24"/>
        </w:rPr>
        <w:t>full service coffee chain</w:t>
      </w:r>
      <w:r w:rsidR="002F11CF" w:rsidRPr="00402548">
        <w:rPr>
          <w:rFonts w:ascii="Arial" w:hAnsi="Arial" w:cs="Arial"/>
          <w:sz w:val="24"/>
          <w:szCs w:val="24"/>
        </w:rPr>
        <w:t>, a</w:t>
      </w:r>
      <w:r w:rsidR="00CF45C7" w:rsidRPr="00402548">
        <w:rPr>
          <w:rFonts w:ascii="Arial" w:hAnsi="Arial" w:cs="Arial"/>
          <w:sz w:val="24"/>
          <w:szCs w:val="24"/>
        </w:rPr>
        <w:t xml:space="preserve"> </w:t>
      </w:r>
      <w:r w:rsidRPr="00402548">
        <w:rPr>
          <w:rFonts w:ascii="Arial" w:hAnsi="Arial" w:cs="Arial"/>
          <w:sz w:val="24"/>
          <w:szCs w:val="24"/>
        </w:rPr>
        <w:t xml:space="preserve">one-stop destination </w:t>
      </w:r>
      <w:r w:rsidR="002F11CF" w:rsidRPr="00402548">
        <w:rPr>
          <w:rFonts w:ascii="Arial" w:hAnsi="Arial" w:cs="Arial"/>
          <w:sz w:val="24"/>
          <w:szCs w:val="24"/>
        </w:rPr>
        <w:t xml:space="preserve">for everything </w:t>
      </w:r>
      <w:r w:rsidR="00EE3D66" w:rsidRPr="00402548">
        <w:rPr>
          <w:rFonts w:ascii="Arial" w:hAnsi="Arial" w:cs="Arial"/>
          <w:sz w:val="24"/>
          <w:szCs w:val="24"/>
        </w:rPr>
        <w:t>about coffee</w:t>
      </w:r>
      <w:r w:rsidRPr="00402548">
        <w:rPr>
          <w:rFonts w:ascii="Arial" w:hAnsi="Arial" w:cs="Arial"/>
          <w:sz w:val="24"/>
          <w:szCs w:val="24"/>
        </w:rPr>
        <w:t xml:space="preserve"> – from growing, to brewing, to drinking.</w:t>
      </w:r>
    </w:p>
    <w:p w14:paraId="4F1EAB4C" w14:textId="77777777" w:rsidR="003507C9" w:rsidRPr="001444A2" w:rsidRDefault="003507C9" w:rsidP="00EE3D66">
      <w:pPr>
        <w:pStyle w:val="Heading1"/>
        <w:jc w:val="both"/>
        <w:rPr>
          <w:rFonts w:ascii="Arial" w:hAnsi="Arial" w:cs="Arial"/>
          <w:sz w:val="28"/>
          <w:szCs w:val="24"/>
        </w:rPr>
      </w:pPr>
      <w:r w:rsidRPr="001444A2">
        <w:rPr>
          <w:rFonts w:ascii="Arial" w:hAnsi="Arial" w:cs="Arial"/>
          <w:sz w:val="28"/>
          <w:szCs w:val="24"/>
        </w:rPr>
        <w:t>Web project goals</w:t>
      </w:r>
    </w:p>
    <w:p w14:paraId="6314278B" w14:textId="7F7B643E" w:rsidR="00C44720" w:rsidRPr="00402548" w:rsidRDefault="00C44720" w:rsidP="00EE3D66">
      <w:pPr>
        <w:jc w:val="both"/>
        <w:rPr>
          <w:rFonts w:ascii="Arial" w:hAnsi="Arial" w:cs="Arial"/>
          <w:sz w:val="24"/>
          <w:szCs w:val="24"/>
        </w:rPr>
      </w:pPr>
      <w:r w:rsidRPr="00402548">
        <w:rPr>
          <w:rFonts w:ascii="Arial" w:hAnsi="Arial" w:cs="Arial"/>
          <w:sz w:val="24"/>
          <w:szCs w:val="24"/>
        </w:rPr>
        <w:t>This web</w:t>
      </w:r>
      <w:r w:rsidR="002F11CF" w:rsidRPr="00402548">
        <w:rPr>
          <w:rFonts w:ascii="Arial" w:hAnsi="Arial" w:cs="Arial"/>
          <w:sz w:val="24"/>
          <w:szCs w:val="24"/>
        </w:rPr>
        <w:t xml:space="preserve">site </w:t>
      </w:r>
      <w:r w:rsidR="00EE3D66" w:rsidRPr="00402548">
        <w:rPr>
          <w:rFonts w:ascii="Arial" w:hAnsi="Arial" w:cs="Arial"/>
          <w:sz w:val="24"/>
          <w:szCs w:val="24"/>
        </w:rPr>
        <w:t>would be</w:t>
      </w:r>
      <w:r w:rsidR="002F11CF" w:rsidRPr="00402548">
        <w:rPr>
          <w:rFonts w:ascii="Arial" w:hAnsi="Arial" w:cs="Arial"/>
          <w:sz w:val="24"/>
          <w:szCs w:val="24"/>
        </w:rPr>
        <w:t xml:space="preserve"> the online presence and ecommerce portal for “Café Brew”. It is envisaged to appeal intended target audience and </w:t>
      </w:r>
      <w:r w:rsidR="00D7701F" w:rsidRPr="00402548">
        <w:rPr>
          <w:rFonts w:ascii="Arial" w:hAnsi="Arial" w:cs="Arial"/>
          <w:sz w:val="24"/>
          <w:szCs w:val="24"/>
        </w:rPr>
        <w:t xml:space="preserve">serve </w:t>
      </w:r>
      <w:r w:rsidRPr="00402548">
        <w:rPr>
          <w:rFonts w:ascii="Arial" w:hAnsi="Arial" w:cs="Arial"/>
          <w:sz w:val="24"/>
          <w:szCs w:val="24"/>
        </w:rPr>
        <w:t xml:space="preserve">all coffee </w:t>
      </w:r>
      <w:r w:rsidR="00EE3D66" w:rsidRPr="00402548">
        <w:rPr>
          <w:rFonts w:ascii="Arial" w:hAnsi="Arial" w:cs="Arial"/>
          <w:sz w:val="24"/>
          <w:szCs w:val="24"/>
        </w:rPr>
        <w:t>lovers.</w:t>
      </w:r>
      <w:r w:rsidR="002F11CF" w:rsidRPr="00402548">
        <w:rPr>
          <w:rFonts w:ascii="Arial" w:hAnsi="Arial" w:cs="Arial"/>
          <w:sz w:val="24"/>
          <w:szCs w:val="24"/>
        </w:rPr>
        <w:t xml:space="preserve"> </w:t>
      </w:r>
      <w:r w:rsidR="000A7F78" w:rsidRPr="00402548">
        <w:rPr>
          <w:rFonts w:ascii="Arial" w:hAnsi="Arial" w:cs="Arial"/>
          <w:sz w:val="24"/>
          <w:szCs w:val="24"/>
        </w:rPr>
        <w:t xml:space="preserve">The   website content </w:t>
      </w:r>
      <w:r w:rsidR="00EE3D66" w:rsidRPr="00402548">
        <w:rPr>
          <w:rFonts w:ascii="Arial" w:hAnsi="Arial" w:cs="Arial"/>
          <w:sz w:val="24"/>
          <w:szCs w:val="24"/>
        </w:rPr>
        <w:t>should be</w:t>
      </w:r>
      <w:r w:rsidR="002F11CF" w:rsidRPr="00402548">
        <w:rPr>
          <w:rFonts w:ascii="Arial" w:hAnsi="Arial" w:cs="Arial"/>
          <w:sz w:val="24"/>
          <w:szCs w:val="24"/>
        </w:rPr>
        <w:t xml:space="preserve"> </w:t>
      </w:r>
      <w:r w:rsidR="000A7F78" w:rsidRPr="00402548">
        <w:rPr>
          <w:rFonts w:ascii="Arial" w:hAnsi="Arial" w:cs="Arial"/>
          <w:sz w:val="24"/>
          <w:szCs w:val="24"/>
        </w:rPr>
        <w:t xml:space="preserve">well organized, </w:t>
      </w:r>
      <w:r w:rsidR="002F11CF" w:rsidRPr="00402548">
        <w:rPr>
          <w:rFonts w:ascii="Arial" w:hAnsi="Arial" w:cs="Arial"/>
          <w:sz w:val="24"/>
          <w:szCs w:val="24"/>
        </w:rPr>
        <w:t>attractive, intuitive</w:t>
      </w:r>
      <w:r w:rsidR="000A7F78" w:rsidRPr="00402548">
        <w:rPr>
          <w:rFonts w:ascii="Arial" w:hAnsi="Arial" w:cs="Arial"/>
          <w:sz w:val="24"/>
          <w:szCs w:val="24"/>
        </w:rPr>
        <w:t xml:space="preserve"> and </w:t>
      </w:r>
      <w:r w:rsidR="002F11CF" w:rsidRPr="00402548">
        <w:rPr>
          <w:rFonts w:ascii="Arial" w:hAnsi="Arial" w:cs="Arial"/>
          <w:sz w:val="24"/>
          <w:szCs w:val="24"/>
        </w:rPr>
        <w:t xml:space="preserve">easy to use. </w:t>
      </w:r>
      <w:r w:rsidR="000A7F78" w:rsidRPr="00402548">
        <w:rPr>
          <w:rFonts w:ascii="Arial" w:hAnsi="Arial" w:cs="Arial"/>
          <w:sz w:val="24"/>
          <w:szCs w:val="24"/>
        </w:rPr>
        <w:t xml:space="preserve">The website should generate interest in Café Brew’s products and motivate website visitors to engage in online shopping and entice them to visit </w:t>
      </w:r>
      <w:r w:rsidR="00D96A05" w:rsidRPr="00402548">
        <w:rPr>
          <w:rFonts w:ascii="Arial" w:hAnsi="Arial" w:cs="Arial"/>
          <w:sz w:val="24"/>
          <w:szCs w:val="24"/>
        </w:rPr>
        <w:t xml:space="preserve">company outlets / coffee shops. </w:t>
      </w:r>
    </w:p>
    <w:p w14:paraId="173DF416" w14:textId="77777777" w:rsidR="00C44720" w:rsidRPr="001444A2" w:rsidRDefault="00C44720" w:rsidP="00EE3D66">
      <w:pPr>
        <w:pStyle w:val="Heading1"/>
        <w:jc w:val="both"/>
        <w:rPr>
          <w:rFonts w:ascii="Arial" w:hAnsi="Arial" w:cs="Arial"/>
          <w:sz w:val="28"/>
          <w:szCs w:val="24"/>
        </w:rPr>
      </w:pPr>
      <w:r w:rsidRPr="001444A2">
        <w:rPr>
          <w:rFonts w:ascii="Arial" w:hAnsi="Arial" w:cs="Arial"/>
          <w:sz w:val="28"/>
          <w:szCs w:val="24"/>
        </w:rPr>
        <w:t>Intended users of the website</w:t>
      </w:r>
    </w:p>
    <w:p w14:paraId="3EC9BBBF" w14:textId="39675311" w:rsidR="00C44720" w:rsidRPr="00402548" w:rsidRDefault="00C44720" w:rsidP="00EE3D66">
      <w:pPr>
        <w:pStyle w:val="ListParagraph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402548">
        <w:rPr>
          <w:rFonts w:ascii="Arial" w:hAnsi="Arial" w:cs="Arial"/>
          <w:sz w:val="24"/>
          <w:szCs w:val="24"/>
        </w:rPr>
        <w:t xml:space="preserve">Target Audience #1: Jane Smith is a 19-year old stressed college student who needs her shot of </w:t>
      </w:r>
      <w:r w:rsidR="00EE3D66" w:rsidRPr="00402548">
        <w:rPr>
          <w:rFonts w:ascii="Arial" w:hAnsi="Arial" w:cs="Arial"/>
          <w:sz w:val="24"/>
          <w:szCs w:val="24"/>
        </w:rPr>
        <w:t>caffeine while</w:t>
      </w:r>
      <w:r w:rsidR="00166108" w:rsidRPr="00402548">
        <w:rPr>
          <w:rFonts w:ascii="Arial" w:hAnsi="Arial" w:cs="Arial"/>
          <w:sz w:val="24"/>
          <w:szCs w:val="24"/>
        </w:rPr>
        <w:t xml:space="preserve"> studying for long hours. </w:t>
      </w:r>
      <w:r w:rsidR="00CB2DBE" w:rsidRPr="00402548">
        <w:rPr>
          <w:rFonts w:ascii="Arial" w:hAnsi="Arial" w:cs="Arial"/>
          <w:sz w:val="24"/>
          <w:szCs w:val="24"/>
        </w:rPr>
        <w:t xml:space="preserve">She is always online on her smart phone and very active on social media like </w:t>
      </w:r>
      <w:r w:rsidR="00EE3D66" w:rsidRPr="00402548">
        <w:rPr>
          <w:rFonts w:ascii="Arial" w:hAnsi="Arial" w:cs="Arial"/>
          <w:sz w:val="24"/>
          <w:szCs w:val="24"/>
        </w:rPr>
        <w:t>Facebook</w:t>
      </w:r>
      <w:r w:rsidR="00CB2DBE" w:rsidRPr="00402548">
        <w:rPr>
          <w:rFonts w:ascii="Arial" w:hAnsi="Arial" w:cs="Arial"/>
          <w:sz w:val="24"/>
          <w:szCs w:val="24"/>
        </w:rPr>
        <w:t>, snapchat and Instagram etc.  Her s</w:t>
      </w:r>
      <w:r w:rsidR="00166108" w:rsidRPr="00402548">
        <w:rPr>
          <w:rFonts w:ascii="Arial" w:hAnsi="Arial" w:cs="Arial"/>
          <w:sz w:val="24"/>
          <w:szCs w:val="24"/>
        </w:rPr>
        <w:t>pending budget is appx $500- $1000</w:t>
      </w:r>
      <w:r w:rsidR="00CB2DBE" w:rsidRPr="00402548">
        <w:rPr>
          <w:rFonts w:ascii="Arial" w:hAnsi="Arial" w:cs="Arial"/>
          <w:sz w:val="24"/>
          <w:szCs w:val="24"/>
        </w:rPr>
        <w:t xml:space="preserve"> per month</w:t>
      </w:r>
      <w:r w:rsidR="00166108" w:rsidRPr="00402548">
        <w:rPr>
          <w:rFonts w:ascii="Arial" w:hAnsi="Arial" w:cs="Arial"/>
          <w:sz w:val="24"/>
          <w:szCs w:val="24"/>
        </w:rPr>
        <w:t>.</w:t>
      </w:r>
      <w:r w:rsidR="00D96A05" w:rsidRPr="00402548">
        <w:rPr>
          <w:rFonts w:ascii="Arial" w:hAnsi="Arial" w:cs="Arial"/>
          <w:sz w:val="24"/>
          <w:szCs w:val="24"/>
        </w:rPr>
        <w:t xml:space="preserve"> </w:t>
      </w:r>
    </w:p>
    <w:p w14:paraId="69839233" w14:textId="7F013887" w:rsidR="00D96A05" w:rsidRPr="00402548" w:rsidRDefault="00D96A05" w:rsidP="00EE3D66">
      <w:pPr>
        <w:pStyle w:val="ListParagraph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402548">
        <w:rPr>
          <w:rFonts w:ascii="Arial" w:hAnsi="Arial" w:cs="Arial"/>
          <w:sz w:val="24"/>
          <w:szCs w:val="24"/>
        </w:rPr>
        <w:t>Executives of corporate America who need a quick coffee break</w:t>
      </w:r>
      <w:r w:rsidR="00166108" w:rsidRPr="00402548">
        <w:rPr>
          <w:rFonts w:ascii="Arial" w:hAnsi="Arial" w:cs="Arial"/>
          <w:sz w:val="24"/>
          <w:szCs w:val="24"/>
        </w:rPr>
        <w:t xml:space="preserve"> </w:t>
      </w:r>
      <w:r w:rsidR="00EE3D66" w:rsidRPr="00402548">
        <w:rPr>
          <w:rFonts w:ascii="Arial" w:hAnsi="Arial" w:cs="Arial"/>
          <w:sz w:val="24"/>
          <w:szCs w:val="24"/>
        </w:rPr>
        <w:t>to socialize</w:t>
      </w:r>
      <w:r w:rsidRPr="00402548">
        <w:rPr>
          <w:rFonts w:ascii="Arial" w:hAnsi="Arial" w:cs="Arial"/>
          <w:sz w:val="24"/>
          <w:szCs w:val="24"/>
        </w:rPr>
        <w:t xml:space="preserve"> </w:t>
      </w:r>
      <w:r w:rsidR="00166108" w:rsidRPr="00402548">
        <w:rPr>
          <w:rFonts w:ascii="Arial" w:hAnsi="Arial" w:cs="Arial"/>
          <w:sz w:val="24"/>
          <w:szCs w:val="24"/>
        </w:rPr>
        <w:t xml:space="preserve">or network with friends </w:t>
      </w:r>
      <w:r w:rsidR="00EE3D66" w:rsidRPr="00402548">
        <w:rPr>
          <w:rFonts w:ascii="Arial" w:hAnsi="Arial" w:cs="Arial"/>
          <w:sz w:val="24"/>
          <w:szCs w:val="24"/>
        </w:rPr>
        <w:t>and prospective</w:t>
      </w:r>
      <w:r w:rsidRPr="00402548">
        <w:rPr>
          <w:rFonts w:ascii="Arial" w:hAnsi="Arial" w:cs="Arial"/>
          <w:sz w:val="24"/>
          <w:szCs w:val="24"/>
        </w:rPr>
        <w:t xml:space="preserve"> clients.</w:t>
      </w:r>
      <w:r w:rsidR="00166108" w:rsidRPr="00402548">
        <w:rPr>
          <w:rFonts w:ascii="Arial" w:hAnsi="Arial" w:cs="Arial"/>
          <w:sz w:val="24"/>
          <w:szCs w:val="24"/>
        </w:rPr>
        <w:t xml:space="preserve"> Appx salary is 50000-</w:t>
      </w:r>
      <w:r w:rsidR="00EE3D66" w:rsidRPr="00402548">
        <w:rPr>
          <w:rFonts w:ascii="Arial" w:hAnsi="Arial" w:cs="Arial"/>
          <w:sz w:val="24"/>
          <w:szCs w:val="24"/>
        </w:rPr>
        <w:t>150000 per</w:t>
      </w:r>
      <w:r w:rsidR="00CB2DBE" w:rsidRPr="00402548">
        <w:rPr>
          <w:rFonts w:ascii="Arial" w:hAnsi="Arial" w:cs="Arial"/>
          <w:sz w:val="24"/>
          <w:szCs w:val="24"/>
        </w:rPr>
        <w:t xml:space="preserve"> annum</w:t>
      </w:r>
      <w:r w:rsidR="00166108" w:rsidRPr="00402548">
        <w:rPr>
          <w:rFonts w:ascii="Arial" w:hAnsi="Arial" w:cs="Arial"/>
          <w:sz w:val="24"/>
          <w:szCs w:val="24"/>
        </w:rPr>
        <w:t>.</w:t>
      </w:r>
    </w:p>
    <w:p w14:paraId="5F7B82AA" w14:textId="6B8415C3" w:rsidR="00B62BB1" w:rsidRPr="00402548" w:rsidRDefault="00166108" w:rsidP="00EE3D66">
      <w:pPr>
        <w:pStyle w:val="ListParagraph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402548">
        <w:rPr>
          <w:rFonts w:ascii="Arial" w:hAnsi="Arial" w:cs="Arial"/>
          <w:sz w:val="24"/>
          <w:szCs w:val="24"/>
        </w:rPr>
        <w:t xml:space="preserve">Senior (&gt; </w:t>
      </w:r>
      <w:r w:rsidR="00EE3D66" w:rsidRPr="00402548">
        <w:rPr>
          <w:rFonts w:ascii="Arial" w:hAnsi="Arial" w:cs="Arial"/>
          <w:sz w:val="24"/>
          <w:szCs w:val="24"/>
        </w:rPr>
        <w:t>55-year-old</w:t>
      </w:r>
      <w:r w:rsidRPr="00402548">
        <w:rPr>
          <w:rFonts w:ascii="Arial" w:hAnsi="Arial" w:cs="Arial"/>
          <w:sz w:val="24"/>
          <w:szCs w:val="24"/>
        </w:rPr>
        <w:t>)</w:t>
      </w:r>
      <w:r w:rsidR="00C44720" w:rsidRPr="00402548">
        <w:rPr>
          <w:rFonts w:ascii="Arial" w:hAnsi="Arial" w:cs="Arial"/>
          <w:sz w:val="24"/>
          <w:szCs w:val="24"/>
        </w:rPr>
        <w:t xml:space="preserve"> </w:t>
      </w:r>
      <w:r w:rsidR="00B62BB1" w:rsidRPr="00402548">
        <w:rPr>
          <w:rFonts w:ascii="Arial" w:hAnsi="Arial" w:cs="Arial"/>
          <w:sz w:val="24"/>
          <w:szCs w:val="24"/>
        </w:rPr>
        <w:t xml:space="preserve">retired Barista and coffee aficionado who is interested in all kinds of coffee from different parts of the world. He researches different </w:t>
      </w:r>
      <w:r w:rsidRPr="00402548">
        <w:rPr>
          <w:rFonts w:ascii="Arial" w:hAnsi="Arial" w:cs="Arial"/>
          <w:sz w:val="24"/>
          <w:szCs w:val="24"/>
        </w:rPr>
        <w:t xml:space="preserve">coffee </w:t>
      </w:r>
      <w:r w:rsidR="00B62BB1" w:rsidRPr="00402548">
        <w:rPr>
          <w:rFonts w:ascii="Arial" w:hAnsi="Arial" w:cs="Arial"/>
          <w:sz w:val="24"/>
          <w:szCs w:val="24"/>
        </w:rPr>
        <w:t xml:space="preserve">flavors and </w:t>
      </w:r>
      <w:r w:rsidR="00CB2DBE" w:rsidRPr="00402548">
        <w:rPr>
          <w:rFonts w:ascii="Arial" w:hAnsi="Arial" w:cs="Arial"/>
          <w:sz w:val="24"/>
          <w:szCs w:val="24"/>
        </w:rPr>
        <w:t>shares his experience on blog / social media.  The person spends a large time indoors, his salary is over $30000 per annum and the person is always looking for deals online.</w:t>
      </w:r>
    </w:p>
    <w:p w14:paraId="1F2E3E76" w14:textId="73B908CD" w:rsidR="00CB2DBE" w:rsidRPr="00402548" w:rsidRDefault="00CB2DBE" w:rsidP="00EE3D66">
      <w:pPr>
        <w:pStyle w:val="ListParagraph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402548">
        <w:rPr>
          <w:rFonts w:ascii="Arial" w:hAnsi="Arial" w:cs="Arial"/>
          <w:sz w:val="24"/>
          <w:szCs w:val="24"/>
        </w:rPr>
        <w:t>The coffee growers across the globe who are doing sustainable farming and producing quality coffee beans.</w:t>
      </w:r>
    </w:p>
    <w:p w14:paraId="1C939E0E" w14:textId="0F8C75E8" w:rsidR="00CB2DBE" w:rsidRDefault="00CB2DBE" w:rsidP="00EE3D66">
      <w:pPr>
        <w:pStyle w:val="ListParagraph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402548">
        <w:rPr>
          <w:rFonts w:ascii="Arial" w:hAnsi="Arial" w:cs="Arial"/>
          <w:sz w:val="24"/>
          <w:szCs w:val="24"/>
        </w:rPr>
        <w:t xml:space="preserve">Online </w:t>
      </w:r>
      <w:r w:rsidR="00EE3D66" w:rsidRPr="00402548">
        <w:rPr>
          <w:rFonts w:ascii="Arial" w:hAnsi="Arial" w:cs="Arial"/>
          <w:sz w:val="24"/>
          <w:szCs w:val="24"/>
        </w:rPr>
        <w:t>and onsite</w:t>
      </w:r>
      <w:r w:rsidRPr="00402548">
        <w:rPr>
          <w:rFonts w:ascii="Arial" w:hAnsi="Arial" w:cs="Arial"/>
          <w:sz w:val="24"/>
          <w:szCs w:val="24"/>
        </w:rPr>
        <w:t xml:space="preserve"> Customers.  </w:t>
      </w:r>
      <w:r w:rsidR="001F57BD" w:rsidRPr="00402548">
        <w:rPr>
          <w:rFonts w:ascii="Arial" w:hAnsi="Arial" w:cs="Arial"/>
          <w:sz w:val="24"/>
          <w:szCs w:val="24"/>
        </w:rPr>
        <w:t>Café Brew’s existing b</w:t>
      </w:r>
      <w:r w:rsidRPr="00402548">
        <w:rPr>
          <w:rFonts w:ascii="Arial" w:hAnsi="Arial" w:cs="Arial"/>
          <w:sz w:val="24"/>
          <w:szCs w:val="24"/>
        </w:rPr>
        <w:t>usiness partners</w:t>
      </w:r>
      <w:r w:rsidR="001F57BD" w:rsidRPr="00402548">
        <w:rPr>
          <w:rFonts w:ascii="Arial" w:hAnsi="Arial" w:cs="Arial"/>
          <w:sz w:val="24"/>
          <w:szCs w:val="24"/>
        </w:rPr>
        <w:t xml:space="preserve"> </w:t>
      </w:r>
      <w:r w:rsidR="00EE3D66" w:rsidRPr="00402548">
        <w:rPr>
          <w:rFonts w:ascii="Arial" w:hAnsi="Arial" w:cs="Arial"/>
          <w:sz w:val="24"/>
          <w:szCs w:val="24"/>
        </w:rPr>
        <w:t>and prospective</w:t>
      </w:r>
      <w:r w:rsidR="001F57BD" w:rsidRPr="00402548">
        <w:rPr>
          <w:rFonts w:ascii="Arial" w:hAnsi="Arial" w:cs="Arial"/>
          <w:sz w:val="24"/>
          <w:szCs w:val="24"/>
        </w:rPr>
        <w:t xml:space="preserve"> franchisee owners.  </w:t>
      </w:r>
    </w:p>
    <w:p w14:paraId="73B5170A" w14:textId="77777777" w:rsidR="001444A2" w:rsidRPr="00402548" w:rsidRDefault="001444A2" w:rsidP="00EE3D66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2050AEA4" w14:textId="77777777" w:rsidR="00B62BB1" w:rsidRPr="001444A2" w:rsidRDefault="00A81BB1" w:rsidP="00EE3D66">
      <w:pPr>
        <w:pStyle w:val="Heading1"/>
        <w:jc w:val="both"/>
        <w:rPr>
          <w:rFonts w:ascii="Arial" w:hAnsi="Arial" w:cs="Arial"/>
          <w:sz w:val="28"/>
          <w:szCs w:val="24"/>
        </w:rPr>
      </w:pPr>
      <w:r w:rsidRPr="001444A2">
        <w:rPr>
          <w:rFonts w:ascii="Arial" w:hAnsi="Arial" w:cs="Arial"/>
          <w:sz w:val="28"/>
          <w:szCs w:val="24"/>
        </w:rPr>
        <w:t>Website visit Scenarios</w:t>
      </w:r>
    </w:p>
    <w:p w14:paraId="52489F38" w14:textId="71367697" w:rsidR="00B62BB1" w:rsidRPr="00402548" w:rsidRDefault="0065360B" w:rsidP="00EE3D66">
      <w:pPr>
        <w:pStyle w:val="ListParagraph"/>
        <w:numPr>
          <w:ilvl w:val="0"/>
          <w:numId w:val="16"/>
        </w:numPr>
        <w:ind w:left="720"/>
        <w:jc w:val="both"/>
        <w:rPr>
          <w:rFonts w:ascii="Arial" w:hAnsi="Arial" w:cs="Arial"/>
          <w:sz w:val="24"/>
          <w:szCs w:val="24"/>
        </w:rPr>
      </w:pPr>
      <w:r w:rsidRPr="00402548">
        <w:rPr>
          <w:rFonts w:ascii="Arial" w:hAnsi="Arial" w:cs="Arial"/>
          <w:sz w:val="24"/>
          <w:szCs w:val="24"/>
        </w:rPr>
        <w:t xml:space="preserve">Scenario 1: A </w:t>
      </w:r>
      <w:r w:rsidR="003A4222" w:rsidRPr="00402548">
        <w:rPr>
          <w:rFonts w:ascii="Arial" w:hAnsi="Arial" w:cs="Arial"/>
          <w:sz w:val="24"/>
          <w:szCs w:val="24"/>
        </w:rPr>
        <w:t>college stude</w:t>
      </w:r>
      <w:r w:rsidRPr="00402548">
        <w:rPr>
          <w:rFonts w:ascii="Arial" w:hAnsi="Arial" w:cs="Arial"/>
          <w:sz w:val="24"/>
          <w:szCs w:val="24"/>
        </w:rPr>
        <w:t>nt goes to the website to take a quick look at menu for his/her</w:t>
      </w:r>
      <w:r w:rsidR="003A4222" w:rsidRPr="00402548">
        <w:rPr>
          <w:rFonts w:ascii="Arial" w:hAnsi="Arial" w:cs="Arial"/>
          <w:sz w:val="24"/>
          <w:szCs w:val="24"/>
        </w:rPr>
        <w:t xml:space="preserve"> daily cup of coffee.</w:t>
      </w:r>
      <w:r w:rsidRPr="00402548">
        <w:rPr>
          <w:rFonts w:ascii="Arial" w:hAnsi="Arial" w:cs="Arial"/>
          <w:sz w:val="24"/>
          <w:szCs w:val="24"/>
        </w:rPr>
        <w:t xml:space="preserve"> (Website should</w:t>
      </w:r>
      <w:r w:rsidR="00CB2DBE" w:rsidRPr="00402548">
        <w:rPr>
          <w:rFonts w:ascii="Arial" w:hAnsi="Arial" w:cs="Arial"/>
          <w:sz w:val="24"/>
          <w:szCs w:val="24"/>
        </w:rPr>
        <w:t xml:space="preserve"> be simple, intuitive and easy to navigate.</w:t>
      </w:r>
    </w:p>
    <w:p w14:paraId="471118C9" w14:textId="784F102C" w:rsidR="003A4222" w:rsidRDefault="003A4222" w:rsidP="00EE3D66">
      <w:pPr>
        <w:pStyle w:val="ListParagraph"/>
        <w:numPr>
          <w:ilvl w:val="0"/>
          <w:numId w:val="16"/>
        </w:numPr>
        <w:ind w:left="720"/>
        <w:jc w:val="both"/>
        <w:rPr>
          <w:rFonts w:ascii="Arial" w:hAnsi="Arial" w:cs="Arial"/>
          <w:sz w:val="24"/>
          <w:szCs w:val="24"/>
        </w:rPr>
      </w:pPr>
      <w:r w:rsidRPr="00402548">
        <w:rPr>
          <w:rFonts w:ascii="Arial" w:hAnsi="Arial" w:cs="Arial"/>
          <w:sz w:val="24"/>
          <w:szCs w:val="24"/>
        </w:rPr>
        <w:t xml:space="preserve">Scenario 2: A coffee researcher goes to the Café </w:t>
      </w:r>
      <w:r w:rsidR="00EE3D66" w:rsidRPr="00402548">
        <w:rPr>
          <w:rFonts w:ascii="Arial" w:hAnsi="Arial" w:cs="Arial"/>
          <w:sz w:val="24"/>
          <w:szCs w:val="24"/>
        </w:rPr>
        <w:t>Brew’s website</w:t>
      </w:r>
      <w:r w:rsidRPr="00402548">
        <w:rPr>
          <w:rFonts w:ascii="Arial" w:hAnsi="Arial" w:cs="Arial"/>
          <w:sz w:val="24"/>
          <w:szCs w:val="24"/>
        </w:rPr>
        <w:t xml:space="preserve"> to search for information about a special kind of bean only found in the </w:t>
      </w:r>
      <w:r w:rsidR="001F57BD" w:rsidRPr="00402548">
        <w:rPr>
          <w:rFonts w:ascii="Arial" w:hAnsi="Arial" w:cs="Arial"/>
          <w:sz w:val="24"/>
          <w:szCs w:val="24"/>
        </w:rPr>
        <w:t xml:space="preserve">tropical Amazon forests </w:t>
      </w:r>
      <w:r w:rsidR="00EE3D66" w:rsidRPr="00402548">
        <w:rPr>
          <w:rFonts w:ascii="Arial" w:hAnsi="Arial" w:cs="Arial"/>
          <w:sz w:val="24"/>
          <w:szCs w:val="24"/>
        </w:rPr>
        <w:t>of Brazil</w:t>
      </w:r>
      <w:r w:rsidRPr="00402548">
        <w:rPr>
          <w:rFonts w:ascii="Arial" w:hAnsi="Arial" w:cs="Arial"/>
          <w:sz w:val="24"/>
          <w:szCs w:val="24"/>
        </w:rPr>
        <w:t>.</w:t>
      </w:r>
    </w:p>
    <w:p w14:paraId="136D59F8" w14:textId="0CD39E11" w:rsidR="001444A2" w:rsidRDefault="001444A2" w:rsidP="00EE3D66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49F9304D" w14:textId="77777777" w:rsidR="00676CC6" w:rsidRPr="001444A2" w:rsidRDefault="00676CC6" w:rsidP="00EE3D66">
      <w:pPr>
        <w:pStyle w:val="Heading1"/>
        <w:jc w:val="both"/>
        <w:rPr>
          <w:rFonts w:ascii="Arial" w:hAnsi="Arial" w:cs="Arial"/>
          <w:sz w:val="28"/>
          <w:szCs w:val="24"/>
        </w:rPr>
      </w:pPr>
      <w:r w:rsidRPr="001444A2">
        <w:rPr>
          <w:rFonts w:ascii="Arial" w:hAnsi="Arial" w:cs="Arial"/>
          <w:sz w:val="28"/>
          <w:szCs w:val="24"/>
        </w:rPr>
        <w:lastRenderedPageBreak/>
        <w:t>Competitor analysis</w:t>
      </w:r>
    </w:p>
    <w:p w14:paraId="77BEE50B" w14:textId="3346C1C9" w:rsidR="00676CC6" w:rsidRPr="00402548" w:rsidRDefault="002F2301" w:rsidP="00EE3D66">
      <w:pPr>
        <w:pStyle w:val="ListParagraph"/>
        <w:numPr>
          <w:ilvl w:val="0"/>
          <w:numId w:val="17"/>
        </w:numPr>
        <w:ind w:left="720"/>
        <w:jc w:val="both"/>
        <w:rPr>
          <w:rStyle w:val="Hyperlink"/>
          <w:rFonts w:ascii="Arial" w:hAnsi="Arial" w:cs="Arial"/>
          <w:color w:val="auto"/>
          <w:sz w:val="24"/>
          <w:szCs w:val="24"/>
          <w:u w:val="none"/>
        </w:rPr>
      </w:pPr>
      <w:hyperlink r:id="rId10" w:history="1">
        <w:r w:rsidR="003A4222" w:rsidRPr="00402548">
          <w:rPr>
            <w:rStyle w:val="Hyperlink"/>
            <w:rFonts w:ascii="Arial" w:hAnsi="Arial" w:cs="Arial"/>
            <w:sz w:val="24"/>
            <w:szCs w:val="24"/>
          </w:rPr>
          <w:t>www.starbucks.com</w:t>
        </w:r>
      </w:hyperlink>
    </w:p>
    <w:p w14:paraId="3C850E4B" w14:textId="77777777" w:rsidR="00402548" w:rsidRPr="00402548" w:rsidRDefault="00402548" w:rsidP="00EE3D66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7165C67D" w14:textId="59C3CBE4" w:rsidR="003A4222" w:rsidRPr="00402548" w:rsidRDefault="001F57BD" w:rsidP="00EE3D66">
      <w:pPr>
        <w:pStyle w:val="ListParagraph"/>
        <w:numPr>
          <w:ilvl w:val="1"/>
          <w:numId w:val="20"/>
        </w:numPr>
        <w:jc w:val="both"/>
        <w:rPr>
          <w:rFonts w:ascii="Arial" w:hAnsi="Arial" w:cs="Arial"/>
          <w:sz w:val="24"/>
          <w:szCs w:val="24"/>
        </w:rPr>
      </w:pPr>
      <w:r w:rsidRPr="00402548">
        <w:rPr>
          <w:rFonts w:ascii="Arial" w:hAnsi="Arial" w:cs="Arial"/>
          <w:sz w:val="24"/>
          <w:szCs w:val="24"/>
        </w:rPr>
        <w:t xml:space="preserve">Good color combination, </w:t>
      </w:r>
      <w:r w:rsidR="003A4222" w:rsidRPr="00402548">
        <w:rPr>
          <w:rFonts w:ascii="Arial" w:hAnsi="Arial" w:cs="Arial"/>
          <w:sz w:val="24"/>
          <w:szCs w:val="24"/>
        </w:rPr>
        <w:t>mobile-friendly, easy navigation</w:t>
      </w:r>
    </w:p>
    <w:p w14:paraId="687C8E09" w14:textId="16BDFF0C" w:rsidR="0065360B" w:rsidRPr="00402548" w:rsidRDefault="001F57BD" w:rsidP="00EE3D66">
      <w:pPr>
        <w:pStyle w:val="ListParagraph"/>
        <w:numPr>
          <w:ilvl w:val="1"/>
          <w:numId w:val="20"/>
        </w:numPr>
        <w:jc w:val="both"/>
        <w:rPr>
          <w:rFonts w:ascii="Arial" w:hAnsi="Arial" w:cs="Arial"/>
          <w:sz w:val="24"/>
          <w:szCs w:val="24"/>
        </w:rPr>
      </w:pPr>
      <w:r w:rsidRPr="00402548">
        <w:rPr>
          <w:rFonts w:ascii="Arial" w:hAnsi="Arial" w:cs="Arial"/>
          <w:sz w:val="24"/>
          <w:szCs w:val="24"/>
        </w:rPr>
        <w:t>Excellent use of images and space to connect with the existing and prospective customers</w:t>
      </w:r>
    </w:p>
    <w:p w14:paraId="11EE3738" w14:textId="3C4AD602" w:rsidR="001F57BD" w:rsidRDefault="001F57BD" w:rsidP="00EE3D66">
      <w:pPr>
        <w:pStyle w:val="ListParagraph"/>
        <w:numPr>
          <w:ilvl w:val="1"/>
          <w:numId w:val="20"/>
        </w:numPr>
        <w:jc w:val="both"/>
        <w:rPr>
          <w:rFonts w:ascii="Arial" w:hAnsi="Arial" w:cs="Arial"/>
          <w:sz w:val="24"/>
          <w:szCs w:val="24"/>
        </w:rPr>
      </w:pPr>
      <w:r w:rsidRPr="00402548">
        <w:rPr>
          <w:rFonts w:ascii="Arial" w:hAnsi="Arial" w:cs="Arial"/>
          <w:sz w:val="24"/>
          <w:szCs w:val="24"/>
        </w:rPr>
        <w:t>Adaptive website design</w:t>
      </w:r>
    </w:p>
    <w:p w14:paraId="1E00EC10" w14:textId="77777777" w:rsidR="00402548" w:rsidRPr="00402548" w:rsidRDefault="00402548" w:rsidP="00EE3D66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</w:p>
    <w:p w14:paraId="0D61ED61" w14:textId="5499A2E4" w:rsidR="0065360B" w:rsidRPr="00402548" w:rsidRDefault="002F2301" w:rsidP="00EE3D66">
      <w:pPr>
        <w:pStyle w:val="ListParagraph"/>
        <w:numPr>
          <w:ilvl w:val="0"/>
          <w:numId w:val="17"/>
        </w:numPr>
        <w:ind w:left="720"/>
        <w:jc w:val="both"/>
        <w:rPr>
          <w:rStyle w:val="Hyperlink"/>
          <w:rFonts w:ascii="Arial" w:hAnsi="Arial" w:cs="Arial"/>
          <w:color w:val="auto"/>
          <w:sz w:val="24"/>
          <w:szCs w:val="24"/>
          <w:u w:val="none"/>
        </w:rPr>
      </w:pPr>
      <w:hyperlink r:id="rId11" w:history="1">
        <w:r w:rsidR="0065360B" w:rsidRPr="00402548">
          <w:rPr>
            <w:rStyle w:val="Hyperlink"/>
            <w:rFonts w:ascii="Arial" w:hAnsi="Arial" w:cs="Arial"/>
            <w:sz w:val="24"/>
            <w:szCs w:val="24"/>
          </w:rPr>
          <w:t>www.dunkindonuts.com</w:t>
        </w:r>
      </w:hyperlink>
    </w:p>
    <w:p w14:paraId="250AE869" w14:textId="77777777" w:rsidR="00402548" w:rsidRPr="00402548" w:rsidRDefault="00402548" w:rsidP="00EE3D66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38488844" w14:textId="77777777" w:rsidR="001F57BD" w:rsidRPr="00402548" w:rsidRDefault="001F57BD" w:rsidP="00EE3D66">
      <w:pPr>
        <w:pStyle w:val="ListParagraph"/>
        <w:numPr>
          <w:ilvl w:val="1"/>
          <w:numId w:val="19"/>
        </w:numPr>
        <w:jc w:val="both"/>
        <w:rPr>
          <w:rFonts w:ascii="Arial" w:hAnsi="Arial" w:cs="Arial"/>
          <w:sz w:val="24"/>
          <w:szCs w:val="24"/>
        </w:rPr>
      </w:pPr>
      <w:r w:rsidRPr="00402548">
        <w:rPr>
          <w:rFonts w:ascii="Arial" w:hAnsi="Arial" w:cs="Arial"/>
          <w:sz w:val="24"/>
          <w:szCs w:val="24"/>
        </w:rPr>
        <w:t xml:space="preserve">Easy to Navigate, intuitive website. </w:t>
      </w:r>
    </w:p>
    <w:p w14:paraId="00DC4A41" w14:textId="2B5D606A" w:rsidR="0065360B" w:rsidRPr="00402548" w:rsidRDefault="001F57BD" w:rsidP="00EE3D66">
      <w:pPr>
        <w:pStyle w:val="ListParagraph"/>
        <w:numPr>
          <w:ilvl w:val="1"/>
          <w:numId w:val="19"/>
        </w:numPr>
        <w:jc w:val="both"/>
        <w:rPr>
          <w:rFonts w:ascii="Arial" w:hAnsi="Arial" w:cs="Arial"/>
          <w:sz w:val="24"/>
          <w:szCs w:val="24"/>
        </w:rPr>
      </w:pPr>
      <w:r w:rsidRPr="00402548">
        <w:rPr>
          <w:rFonts w:ascii="Arial" w:hAnsi="Arial" w:cs="Arial"/>
          <w:sz w:val="24"/>
          <w:szCs w:val="24"/>
        </w:rPr>
        <w:t>Lively color combination</w:t>
      </w:r>
    </w:p>
    <w:p w14:paraId="1E1952F1" w14:textId="2EF629F7" w:rsidR="0065360B" w:rsidRPr="00402548" w:rsidRDefault="001F57BD" w:rsidP="00EE3D66">
      <w:pPr>
        <w:pStyle w:val="ListParagraph"/>
        <w:numPr>
          <w:ilvl w:val="1"/>
          <w:numId w:val="19"/>
        </w:numPr>
        <w:jc w:val="both"/>
        <w:rPr>
          <w:rFonts w:ascii="Arial" w:hAnsi="Arial" w:cs="Arial"/>
          <w:sz w:val="24"/>
          <w:szCs w:val="24"/>
        </w:rPr>
      </w:pPr>
      <w:r w:rsidRPr="00402548">
        <w:rPr>
          <w:rFonts w:ascii="Arial" w:hAnsi="Arial" w:cs="Arial"/>
          <w:sz w:val="24"/>
          <w:szCs w:val="24"/>
        </w:rPr>
        <w:t xml:space="preserve">Uncluttered, easy to </w:t>
      </w:r>
      <w:r w:rsidR="00EE3D66" w:rsidRPr="00402548">
        <w:rPr>
          <w:rFonts w:ascii="Arial" w:hAnsi="Arial" w:cs="Arial"/>
          <w:sz w:val="24"/>
          <w:szCs w:val="24"/>
        </w:rPr>
        <w:t>comprehend information</w:t>
      </w:r>
    </w:p>
    <w:p w14:paraId="161D51DA" w14:textId="4A9960F9" w:rsidR="001F57BD" w:rsidRPr="00402548" w:rsidRDefault="001F57BD" w:rsidP="00EE3D66">
      <w:pPr>
        <w:pStyle w:val="ListParagraph"/>
        <w:numPr>
          <w:ilvl w:val="1"/>
          <w:numId w:val="19"/>
        </w:numPr>
        <w:jc w:val="both"/>
        <w:rPr>
          <w:rFonts w:ascii="Arial" w:hAnsi="Arial" w:cs="Arial"/>
          <w:sz w:val="24"/>
          <w:szCs w:val="24"/>
        </w:rPr>
      </w:pPr>
      <w:r w:rsidRPr="00402548">
        <w:rPr>
          <w:rFonts w:ascii="Arial" w:hAnsi="Arial" w:cs="Arial"/>
          <w:sz w:val="24"/>
          <w:szCs w:val="24"/>
        </w:rPr>
        <w:t xml:space="preserve">Adaptive website design </w:t>
      </w:r>
    </w:p>
    <w:sectPr w:rsidR="001F57BD" w:rsidRPr="00402548" w:rsidSect="001444A2">
      <w:footerReference w:type="default" r:id="rId12"/>
      <w:pgSz w:w="12240" w:h="15840"/>
      <w:pgMar w:top="990" w:right="1440" w:bottom="99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E557AC" w14:textId="77777777" w:rsidR="002F2301" w:rsidRDefault="002F2301" w:rsidP="00402548">
      <w:pPr>
        <w:spacing w:after="0" w:line="240" w:lineRule="auto"/>
      </w:pPr>
      <w:r>
        <w:separator/>
      </w:r>
    </w:p>
  </w:endnote>
  <w:endnote w:type="continuationSeparator" w:id="0">
    <w:p w14:paraId="54111DA0" w14:textId="77777777" w:rsidR="002F2301" w:rsidRDefault="002F2301" w:rsidP="004025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8308729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9AC2301" w14:textId="035417AF" w:rsidR="00402548" w:rsidRDefault="0040254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071F5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67EA1FF" w14:textId="77777777" w:rsidR="00402548" w:rsidRDefault="0040254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C1EE6A" w14:textId="77777777" w:rsidR="002F2301" w:rsidRDefault="002F2301" w:rsidP="00402548">
      <w:pPr>
        <w:spacing w:after="0" w:line="240" w:lineRule="auto"/>
      </w:pPr>
      <w:r>
        <w:separator/>
      </w:r>
    </w:p>
  </w:footnote>
  <w:footnote w:type="continuationSeparator" w:id="0">
    <w:p w14:paraId="7838EB59" w14:textId="77777777" w:rsidR="002F2301" w:rsidRDefault="002F2301" w:rsidP="004025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AE6CE1"/>
    <w:multiLevelType w:val="hybridMultilevel"/>
    <w:tmpl w:val="A1E43CD4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4E96A4F"/>
    <w:multiLevelType w:val="hybridMultilevel"/>
    <w:tmpl w:val="5DE49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0E441B"/>
    <w:multiLevelType w:val="hybridMultilevel"/>
    <w:tmpl w:val="F992ED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5D79EB"/>
    <w:multiLevelType w:val="hybridMultilevel"/>
    <w:tmpl w:val="554248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4DA5D45"/>
    <w:multiLevelType w:val="hybridMultilevel"/>
    <w:tmpl w:val="E9C487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A72686"/>
    <w:multiLevelType w:val="hybridMultilevel"/>
    <w:tmpl w:val="9B14D1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4D194C"/>
    <w:multiLevelType w:val="hybridMultilevel"/>
    <w:tmpl w:val="23F02D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DB64C9"/>
    <w:multiLevelType w:val="hybridMultilevel"/>
    <w:tmpl w:val="8788FC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7"/>
  </w:num>
  <w:num w:numId="14">
    <w:abstractNumId w:val="6"/>
  </w:num>
  <w:num w:numId="15">
    <w:abstractNumId w:val="2"/>
  </w:num>
  <w:num w:numId="16">
    <w:abstractNumId w:val="0"/>
  </w:num>
  <w:num w:numId="17">
    <w:abstractNumId w:val="4"/>
  </w:num>
  <w:num w:numId="18">
    <w:abstractNumId w:val="5"/>
  </w:num>
  <w:num w:numId="19">
    <w:abstractNumId w:val="8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7C9"/>
    <w:rsid w:val="000071F5"/>
    <w:rsid w:val="0004473E"/>
    <w:rsid w:val="000549BA"/>
    <w:rsid w:val="000A7F78"/>
    <w:rsid w:val="000D73AE"/>
    <w:rsid w:val="001444A2"/>
    <w:rsid w:val="00166108"/>
    <w:rsid w:val="001C3AFF"/>
    <w:rsid w:val="001F3C92"/>
    <w:rsid w:val="001F57BD"/>
    <w:rsid w:val="002F11CF"/>
    <w:rsid w:val="002F2301"/>
    <w:rsid w:val="003507C9"/>
    <w:rsid w:val="003A4222"/>
    <w:rsid w:val="00402548"/>
    <w:rsid w:val="004E3F5B"/>
    <w:rsid w:val="0065360B"/>
    <w:rsid w:val="00676CC6"/>
    <w:rsid w:val="006D7225"/>
    <w:rsid w:val="00846A22"/>
    <w:rsid w:val="00A81BB1"/>
    <w:rsid w:val="00B62BB1"/>
    <w:rsid w:val="00C44720"/>
    <w:rsid w:val="00CB2DBE"/>
    <w:rsid w:val="00CF45C7"/>
    <w:rsid w:val="00D7701F"/>
    <w:rsid w:val="00D96A05"/>
    <w:rsid w:val="00EB604F"/>
    <w:rsid w:val="00EE3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EAAFCA7"/>
  <w15:docId w15:val="{CDB5F041-E89C-4CDD-8F14-30812B473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4222"/>
    <w:rPr>
      <w:color w:val="6B9F25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025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2548"/>
  </w:style>
  <w:style w:type="paragraph" w:styleId="Footer">
    <w:name w:val="footer"/>
    <w:basedOn w:val="Normal"/>
    <w:link w:val="FooterChar"/>
    <w:uiPriority w:val="99"/>
    <w:unhideWhenUsed/>
    <w:rsid w:val="004025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5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dunkindonuts.com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www.starbucks.com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.ennin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F0ECB6B-1656-492B-ADEF-5B3A0B7019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</Template>
  <TotalTime>1</TotalTime>
  <Pages>3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Shobhit Ratan</dc:creator>
  <cp:keywords/>
  <cp:lastModifiedBy>Shobhit Ratan</cp:lastModifiedBy>
  <cp:revision>2</cp:revision>
  <dcterms:created xsi:type="dcterms:W3CDTF">2016-04-13T08:14:00Z</dcterms:created>
  <dcterms:modified xsi:type="dcterms:W3CDTF">2016-04-13T08:14:00Z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